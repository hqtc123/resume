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45" w:after="0" w:line="562" w:lineRule="exact"/>
        <w:ind w:left="4654" w:right="4934"/>
        <w:jc w:val="center"/>
        <w:rPr>
          <w:rFonts w:ascii="Times New Roman" w:hAnsi="Times New Roman" w:cs="Times New Roman" w:eastAsia="Times New Roman"/>
          <w:sz w:val="49"/>
          <w:szCs w:val="49"/>
        </w:rPr>
      </w:pPr>
      <w:rPr/>
      <w:r>
        <w:rPr>
          <w:rFonts w:ascii="Times New Roman" w:hAnsi="Times New Roman" w:cs="Times New Roman" w:eastAsia="Times New Roman"/>
          <w:sz w:val="49"/>
          <w:szCs w:val="49"/>
          <w:color w:val="2B2B2B"/>
          <w:spacing w:val="0"/>
          <w:w w:val="100"/>
          <w:position w:val="-1"/>
        </w:rPr>
        <w:t>Qing</w:t>
      </w:r>
      <w:r>
        <w:rPr>
          <w:rFonts w:ascii="Times New Roman" w:hAnsi="Times New Roman" w:cs="Times New Roman" w:eastAsia="Times New Roman"/>
          <w:sz w:val="49"/>
          <w:szCs w:val="49"/>
          <w:color w:val="2B2B2B"/>
          <w:spacing w:val="-2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49"/>
          <w:szCs w:val="49"/>
          <w:color w:val="2B2B2B"/>
          <w:spacing w:val="0"/>
          <w:w w:val="93"/>
          <w:position w:val="-1"/>
        </w:rPr>
        <w:t>He</w:t>
      </w:r>
      <w:r>
        <w:rPr>
          <w:rFonts w:ascii="Times New Roman" w:hAnsi="Times New Roman" w:cs="Times New Roman" w:eastAsia="Times New Roman"/>
          <w:sz w:val="49"/>
          <w:szCs w:val="49"/>
          <w:color w:val="000000"/>
          <w:spacing w:val="0"/>
          <w:w w:val="100"/>
          <w:position w:val="0"/>
        </w:rPr>
      </w:r>
    </w:p>
    <w:p>
      <w:pPr>
        <w:spacing w:before="0" w:after="0" w:line="198" w:lineRule="exact"/>
        <w:ind w:left="4740" w:right="502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348.790009pt;margin-top:34.247219pt;width:232.06pt;height:79.510pt;mso-position-horizontal-relative:page;mso-position-vertical-relative:paragraph;z-index:-119" coordorigin="6976,685" coordsize="4641,1590">
            <v:group style="position:absolute;left:6986;top:695;width:4621;height:1570" coordorigin="6986,695" coordsize="4621,1570">
              <v:shape style="position:absolute;left:6986;top:695;width:4621;height:1570" coordorigin="6986,695" coordsize="4621,1570" path="m6986,2265l11607,2265,11607,695,6986,695,6986,2265e" filled="t" fillcolor="#DFDFDF" stroked="f">
                <v:path arrowok="t"/>
                <v:fill/>
              </v:shape>
            </v:group>
            <v:group style="position:absolute;left:7467;top:755;width:2;height:1451" coordorigin="7467,755" coordsize="2,1451">
              <v:shape style="position:absolute;left:7467;top:755;width:2;height:1451" coordorigin="7467,755" coordsize="0,1451" path="m7467,755l7467,2205e" filled="f" stroked="t" strokeweight=".398pt" strokecolor="#2B2B2B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0"/>
          <w:szCs w:val="20"/>
          <w:color w:val="6F1112"/>
          <w:spacing w:val="0"/>
          <w:w w:val="109"/>
        </w:rPr>
        <w:t>Curriculum</w:t>
      </w:r>
      <w:r>
        <w:rPr>
          <w:rFonts w:ascii="Times New Roman" w:hAnsi="Times New Roman" w:cs="Times New Roman" w:eastAsia="Times New Roman"/>
          <w:sz w:val="20"/>
          <w:szCs w:val="20"/>
          <w:color w:val="6F1112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6F1112"/>
          <w:spacing w:val="0"/>
          <w:w w:val="109"/>
        </w:rPr>
        <w:t>Vitæ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type w:val="continuous"/>
          <w:pgSz w:w="12240" w:h="15840"/>
          <w:pgMar w:top="700" w:bottom="280" w:left="600" w:right="300"/>
        </w:sectPr>
      </w:pPr>
      <w:rPr/>
    </w:p>
    <w:p>
      <w:pPr>
        <w:spacing w:before="5" w:after="0" w:line="240" w:lineRule="auto"/>
        <w:ind w:left="109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35.43pt;margin-top:18.900288pt;width:281.39pt;height:.1pt;mso-position-horizontal-relative:page;mso-position-vertical-relative:paragraph;z-index:-121" coordorigin="709,378" coordsize="5628,2">
            <v:shape style="position:absolute;left:709;top:378;width:5628;height:2" coordorigin="709,378" coordsize="5628,0" path="m709,378l6336,378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color w:val="6F1112"/>
          <w:spacing w:val="0"/>
          <w:w w:val="100"/>
        </w:rPr>
        <w:t>PџќїђѐѡѠ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9" w:right="-76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Pr/>
      <w:r>
        <w:rPr>
          <w:rFonts w:ascii="Palatino Linotype" w:hAnsi="Palatino Linotype" w:cs="Palatino Linotype" w:eastAsia="Palatino Linotype"/>
          <w:sz w:val="24"/>
          <w:szCs w:val="24"/>
          <w:color w:val="2B2B2B"/>
          <w:spacing w:val="0"/>
          <w:w w:val="100"/>
          <w:i/>
        </w:rPr>
        <w:t>FollowMe</w:t>
      </w:r>
      <w:r>
        <w:rPr>
          <w:rFonts w:ascii="Palatino Linotype" w:hAnsi="Palatino Linotype" w:cs="Palatino Linotype" w:eastAsia="Palatino Linotype"/>
          <w:sz w:val="24"/>
          <w:szCs w:val="24"/>
          <w:color w:val="2B2B2B"/>
          <w:spacing w:val="-10"/>
          <w:w w:val="100"/>
          <w:i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  <w:color w:val="2B2B2B"/>
          <w:spacing w:val="0"/>
          <w:w w:val="100"/>
          <w:i/>
        </w:rPr>
        <w:t>Mobile</w:t>
      </w:r>
      <w:r>
        <w:rPr>
          <w:rFonts w:ascii="Palatino Linotype" w:hAnsi="Palatino Linotype" w:cs="Palatino Linotype" w:eastAsia="Palatino Linotype"/>
          <w:sz w:val="24"/>
          <w:szCs w:val="24"/>
          <w:color w:val="2B2B2B"/>
          <w:spacing w:val="-7"/>
          <w:w w:val="100"/>
          <w:i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  <w:color w:val="2B2B2B"/>
          <w:spacing w:val="0"/>
          <w:w w:val="100"/>
          <w:i/>
        </w:rPr>
        <w:t>Navigation</w:t>
      </w:r>
      <w:r>
        <w:rPr>
          <w:rFonts w:ascii="Palatino Linotype" w:hAnsi="Palatino Linotype" w:cs="Palatino Linotype" w:eastAsia="Palatino Linotype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9"/>
        </w:rPr>
        <w:t>cooperati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3"/>
          <w:w w:val="109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4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3"/>
          <w:w w:val="114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2"/>
        </w:rPr>
        <w:t>elopment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32" w:after="0" w:line="323" w:lineRule="exact"/>
        <w:ind w:left="5" w:right="-20"/>
        <w:jc w:val="left"/>
        <w:tabs>
          <w:tab w:pos="4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Adobe 仿宋 Std R" w:hAnsi="Adobe 仿宋 Std R" w:cs="Adobe 仿宋 Std R" w:eastAsia="Adobe 仿宋 Std R"/>
          <w:sz w:val="20"/>
          <w:szCs w:val="20"/>
          <w:color w:val="2B2B2B"/>
          <w:spacing w:val="0"/>
          <w:w w:val="100"/>
          <w:position w:val="-1"/>
        </w:rPr>
        <w:t>。</w:t>
      </w:r>
      <w:r>
        <w:rPr>
          <w:rFonts w:ascii="Adobe 仿宋 Std R" w:hAnsi="Adobe 仿宋 Std R" w:cs="Adobe 仿宋 Std R" w:eastAsia="Adobe 仿宋 Std R"/>
          <w:sz w:val="20"/>
          <w:szCs w:val="20"/>
          <w:color w:val="2B2B2B"/>
          <w:spacing w:val="0"/>
          <w:w w:val="100"/>
          <w:position w:val="-1"/>
        </w:rPr>
        <w:tab/>
      </w:r>
      <w:r>
        <w:rPr>
          <w:rFonts w:ascii="Adobe 仿宋 Std R" w:hAnsi="Adobe 仿宋 Std R" w:cs="Adobe 仿宋 Std R" w:eastAsia="Adobe 仿宋 Std R"/>
          <w:sz w:val="20"/>
          <w:szCs w:val="20"/>
          <w:color w:val="2B2B2B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  <w:position w:val="5"/>
        </w:rPr>
        <w:t>(+86)15996234989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16" w:lineRule="exact"/>
        <w:ind w:left="3" w:right="-20"/>
        <w:jc w:val="left"/>
        <w:tabs>
          <w:tab w:pos="4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dobe 仿宋 Std R" w:hAnsi="Adobe 仿宋 Std R" w:cs="Adobe 仿宋 Std R" w:eastAsia="Adobe 仿宋 Std R"/>
          <w:sz w:val="20"/>
          <w:szCs w:val="20"/>
          <w:color w:val="2B2B2B"/>
          <w:spacing w:val="0"/>
          <w:w w:val="100"/>
          <w:position w:val="1"/>
        </w:rPr>
        <w:t>国</w:t>
      </w:r>
      <w:r>
        <w:rPr>
          <w:rFonts w:ascii="Adobe 仿宋 Std R" w:hAnsi="Adobe 仿宋 Std R" w:cs="Adobe 仿宋 Std R" w:eastAsia="Adobe 仿宋 Std R"/>
          <w:sz w:val="20"/>
          <w:szCs w:val="20"/>
          <w:color w:val="2B2B2B"/>
          <w:spacing w:val="0"/>
          <w:w w:val="100"/>
          <w:position w:val="1"/>
        </w:rPr>
        <w:tab/>
      </w:r>
      <w:r>
        <w:rPr>
          <w:rFonts w:ascii="Adobe 仿宋 Std R" w:hAnsi="Adobe 仿宋 Std R" w:cs="Adobe 仿宋 Std R" w:eastAsia="Adobe 仿宋 Std R"/>
          <w:sz w:val="20"/>
          <w:szCs w:val="20"/>
          <w:color w:val="2B2B2B"/>
          <w:spacing w:val="0"/>
          <w:w w:val="100"/>
          <w:position w:val="1"/>
        </w:rPr>
      </w:r>
      <w:hyperlink r:id="rId5">
        <w:r>
          <w:rPr>
            <w:rFonts w:ascii="Times New Roman" w:hAnsi="Times New Roman" w:cs="Times New Roman" w:eastAsia="Times New Roman"/>
            <w:sz w:val="20"/>
            <w:szCs w:val="20"/>
            <w:color w:val="2B2B2B"/>
            <w:spacing w:val="0"/>
            <w:w w:val="105"/>
            <w:position w:val="3"/>
          </w:rPr>
          <w:t>heqingnju@foxmail.com</w:t>
        </w:r>
        <w:r>
          <w:rPr>
            <w:rFonts w:ascii="Times New Roman" w:hAnsi="Times New Roman" w:cs="Times New Roman" w:eastAsia="Times New Roman"/>
            <w:sz w:val="20"/>
            <w:szCs w:val="20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219" w:lineRule="exact"/>
        <w:ind w:right="-20"/>
        <w:jc w:val="left"/>
        <w:tabs>
          <w:tab w:pos="420" w:val="left"/>
          <w:tab w:pos="1420" w:val="left"/>
          <w:tab w:pos="2620" w:val="left"/>
          <w:tab w:pos="37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dobe 仿宋 Std R" w:hAnsi="Adobe 仿宋 Std R" w:cs="Adobe 仿宋 Std R" w:eastAsia="Adobe 仿宋 Std R"/>
          <w:sz w:val="20"/>
          <w:szCs w:val="20"/>
          <w:color w:val="2B2B2B"/>
          <w:spacing w:val="0"/>
          <w:w w:val="100"/>
          <w:position w:val="1"/>
        </w:rPr>
        <w:t>因</w:t>
      </w:r>
      <w:r>
        <w:rPr>
          <w:rFonts w:ascii="Adobe 仿宋 Std R" w:hAnsi="Adobe 仿宋 Std R" w:cs="Adobe 仿宋 Std R" w:eastAsia="Adobe 仿宋 Std R"/>
          <w:sz w:val="20"/>
          <w:szCs w:val="20"/>
          <w:color w:val="2B2B2B"/>
          <w:spacing w:val="0"/>
          <w:w w:val="100"/>
          <w:position w:val="1"/>
        </w:rPr>
        <w:tab/>
      </w:r>
      <w:r>
        <w:rPr>
          <w:rFonts w:ascii="Adobe 仿宋 Std R" w:hAnsi="Adobe 仿宋 Std R" w:cs="Adobe 仿宋 Std R" w:eastAsia="Adobe 仿宋 Std R"/>
          <w:sz w:val="20"/>
          <w:szCs w:val="20"/>
          <w:color w:val="2B2B2B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0"/>
          <w:position w:val="1"/>
        </w:rPr>
        <w:t>Nanjing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0"/>
          <w:position w:val="1"/>
        </w:rPr>
        <w:t>Uni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3"/>
          <w:w w:val="110"/>
          <w:position w:val="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0"/>
          <w:position w:val="1"/>
        </w:rPr>
        <w:t>ersity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55"/>
          <w:w w:val="11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  <w:position w:val="1"/>
        </w:rPr>
        <w:t>Soft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5"/>
          <w:w w:val="100"/>
          <w:position w:val="1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  <w:position w:val="1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8"/>
          <w:position w:val="1"/>
        </w:rPr>
        <w:t>Insti-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28" w:lineRule="exact"/>
        <w:ind w:left="386" w:right="2639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tute,2010,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6"/>
        </w:rPr>
        <w:t>Bachelor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center"/>
        <w:spacing w:after="0"/>
        <w:sectPr>
          <w:type w:val="continuous"/>
          <w:pgSz w:w="12240" w:h="15840"/>
          <w:pgMar w:top="700" w:bottom="280" w:left="600" w:right="300"/>
          <w:cols w:num="3" w:equalWidth="0">
            <w:col w:w="2956" w:space="543"/>
            <w:col w:w="2238" w:space="828"/>
            <w:col w:w="4775"/>
          </w:cols>
        </w:sectPr>
      </w:pPr>
      <w:rPr/>
    </w:p>
    <w:p>
      <w:pPr>
        <w:spacing w:before="38" w:after="0" w:line="249" w:lineRule="auto"/>
        <w:ind w:left="109" w:right="-3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2"/>
        </w:rPr>
        <w:t>android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2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2"/>
        </w:rPr>
        <w:t>application,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3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2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3"/>
          <w:w w:val="112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2"/>
        </w:rPr>
        <w:t>eloped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3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ja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a,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1"/>
        </w:rPr>
        <w:t>aiming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4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4"/>
        </w:rPr>
        <w:t>supply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1"/>
        </w:rPr>
        <w:t>instant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1"/>
        </w:rPr>
        <w:t>messaging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2"/>
        </w:rPr>
        <w:t>virtual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4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2"/>
        </w:rPr>
        <w:t>navigation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5"/>
          <w:w w:val="11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0"/>
        </w:rPr>
        <w:t>alkers.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2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It’s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9"/>
        </w:rPr>
        <w:t>cooperati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3"/>
          <w:w w:val="109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7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project,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0"/>
        </w:rPr>
        <w:t>responsible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0"/>
        </w:rPr>
        <w:t>interaction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0"/>
        </w:rPr>
        <w:t>function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taking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photo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9"/>
        </w:rPr>
        <w:t>system.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310" w:right="-71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4"/>
        </w:rPr>
        <w:t>independent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4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3"/>
          <w:w w:val="114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1"/>
        </w:rPr>
        <w:t>elopement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308" w:lineRule="exact"/>
        <w:ind w:left="109" w:right="4574"/>
        <w:jc w:val="both"/>
        <w:rPr>
          <w:rFonts w:ascii="Palatino Linotype" w:hAnsi="Palatino Linotype" w:cs="Palatino Linotype" w:eastAsia="Palatino Linotype"/>
          <w:sz w:val="24"/>
          <w:szCs w:val="24"/>
        </w:rPr>
      </w:pPr>
      <w:rPr/>
      <w:r>
        <w:rPr>
          <w:rFonts w:ascii="Palatino Linotype" w:hAnsi="Palatino Linotype" w:cs="Palatino Linotype" w:eastAsia="Palatino Linotype"/>
          <w:sz w:val="24"/>
          <w:szCs w:val="24"/>
          <w:color w:val="2B2B2B"/>
          <w:spacing w:val="0"/>
          <w:w w:val="100"/>
          <w:i/>
          <w:position w:val="1"/>
        </w:rPr>
        <w:t>Light</w:t>
      </w:r>
      <w:r>
        <w:rPr>
          <w:rFonts w:ascii="Palatino Linotype" w:hAnsi="Palatino Linotype" w:cs="Palatino Linotype" w:eastAsia="Palatino Linotype"/>
          <w:sz w:val="24"/>
          <w:szCs w:val="24"/>
          <w:color w:val="2B2B2B"/>
          <w:spacing w:val="-5"/>
          <w:w w:val="100"/>
          <w:i/>
          <w:position w:val="1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  <w:color w:val="2B2B2B"/>
          <w:spacing w:val="0"/>
          <w:w w:val="100"/>
          <w:i/>
          <w:position w:val="1"/>
        </w:rPr>
        <w:t>Blog</w:t>
      </w:r>
      <w:r>
        <w:rPr>
          <w:rFonts w:ascii="Palatino Linotype" w:hAnsi="Palatino Linotype" w:cs="Palatino Linotype" w:eastAsia="Palatino Linotype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80" w:after="0" w:line="249" w:lineRule="auto"/>
        <w:ind w:left="109" w:right="-3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full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3"/>
        </w:rPr>
        <w:t>featured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2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light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blog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3"/>
          <w:w w:val="109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9"/>
        </w:rPr>
        <w:t>ebsite,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3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PHP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3"/>
        </w:rPr>
        <w:t>MySQL.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0"/>
        </w:rPr>
        <w:t>functions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6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0"/>
        </w:rPr>
        <w:t>includes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0"/>
        </w:rPr>
        <w:t>posting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0"/>
        </w:rPr>
        <w:t>words,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38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0"/>
        </w:rPr>
        <w:t>pics,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videos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9"/>
        </w:rPr>
        <w:t>commenting,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37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9"/>
        </w:rPr>
        <w:t>following,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8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9"/>
        </w:rPr>
        <w:t>reposting,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2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9"/>
        </w:rPr>
        <w:t>tagging,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33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etc.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8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2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3"/>
          <w:w w:val="112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2"/>
        </w:rPr>
        <w:t>eloped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7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0"/>
        </w:rPr>
        <w:t>SpeedPHP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2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jQuery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6"/>
        </w:rPr>
        <w:t>framework,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6"/>
          <w:w w:val="11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6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3"/>
        </w:rPr>
        <w:t>impro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3"/>
          <w:w w:val="11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3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2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0"/>
        </w:rPr>
        <w:t>interaction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AJAX.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404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9"/>
        </w:rPr>
        <w:t>cooperati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3"/>
          <w:w w:val="109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4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3"/>
          <w:w w:val="114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1"/>
        </w:rPr>
        <w:t>elopement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307" w:lineRule="exact"/>
        <w:ind w:left="109" w:right="1836"/>
        <w:jc w:val="both"/>
        <w:rPr>
          <w:rFonts w:ascii="Palatino Linotype" w:hAnsi="Palatino Linotype" w:cs="Palatino Linotype" w:eastAsia="Palatino Linotype"/>
          <w:sz w:val="24"/>
          <w:szCs w:val="24"/>
        </w:rPr>
      </w:pPr>
      <w:rPr/>
      <w:r>
        <w:rPr>
          <w:rFonts w:ascii="Palatino Linotype" w:hAnsi="Palatino Linotype" w:cs="Palatino Linotype" w:eastAsia="Palatino Linotype"/>
          <w:sz w:val="24"/>
          <w:szCs w:val="24"/>
          <w:color w:val="2B2B2B"/>
          <w:spacing w:val="-17"/>
          <w:w w:val="100"/>
          <w:i/>
          <w:position w:val="1"/>
        </w:rPr>
        <w:t>W</w:t>
      </w:r>
      <w:r>
        <w:rPr>
          <w:rFonts w:ascii="Palatino Linotype" w:hAnsi="Palatino Linotype" w:cs="Palatino Linotype" w:eastAsia="Palatino Linotype"/>
          <w:sz w:val="24"/>
          <w:szCs w:val="24"/>
          <w:color w:val="2B2B2B"/>
          <w:spacing w:val="0"/>
          <w:w w:val="100"/>
          <w:i/>
          <w:position w:val="1"/>
        </w:rPr>
        <w:t>angXingRen</w:t>
      </w:r>
      <w:r>
        <w:rPr>
          <w:rFonts w:ascii="Palatino Linotype" w:hAnsi="Palatino Linotype" w:cs="Palatino Linotype" w:eastAsia="Palatino Linotype"/>
          <w:sz w:val="24"/>
          <w:szCs w:val="24"/>
          <w:color w:val="2B2B2B"/>
          <w:spacing w:val="-15"/>
          <w:w w:val="100"/>
          <w:i/>
          <w:position w:val="1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  <w:color w:val="2B2B2B"/>
          <w:spacing w:val="0"/>
          <w:w w:val="100"/>
          <w:i/>
          <w:position w:val="1"/>
        </w:rPr>
        <w:t>Shoping</w:t>
      </w:r>
      <w:r>
        <w:rPr>
          <w:rFonts w:ascii="Palatino Linotype" w:hAnsi="Palatino Linotype" w:cs="Palatino Linotype" w:eastAsia="Palatino Linotype"/>
          <w:sz w:val="24"/>
          <w:szCs w:val="24"/>
          <w:color w:val="2B2B2B"/>
          <w:spacing w:val="-8"/>
          <w:w w:val="100"/>
          <w:i/>
          <w:position w:val="1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  <w:color w:val="2B2B2B"/>
          <w:spacing w:val="0"/>
          <w:w w:val="100"/>
          <w:i/>
          <w:position w:val="1"/>
        </w:rPr>
        <w:t>Search</w:t>
      </w:r>
      <w:r>
        <w:rPr>
          <w:rFonts w:ascii="Palatino Linotype" w:hAnsi="Palatino Linotype" w:cs="Palatino Linotype" w:eastAsia="Palatino Linotype"/>
          <w:sz w:val="24"/>
          <w:szCs w:val="24"/>
          <w:color w:val="2B2B2B"/>
          <w:spacing w:val="-6"/>
          <w:w w:val="100"/>
          <w:i/>
          <w:position w:val="1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  <w:color w:val="2B2B2B"/>
          <w:spacing w:val="0"/>
          <w:w w:val="100"/>
          <w:i/>
          <w:position w:val="1"/>
        </w:rPr>
        <w:t>Engine</w:t>
      </w:r>
      <w:r>
        <w:rPr>
          <w:rFonts w:ascii="Palatino Linotype" w:hAnsi="Palatino Linotype" w:cs="Palatino Linotype" w:eastAsia="Palatino Linotype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80" w:after="0" w:line="249" w:lineRule="auto"/>
        <w:ind w:left="109" w:right="-3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3"/>
        </w:rPr>
        <w:t>shopping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8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search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engine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1"/>
        </w:rPr>
        <w:t>aiming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9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4"/>
        </w:rPr>
        <w:t>supply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8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services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6"/>
        </w:rPr>
        <w:t>com-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4"/>
        </w:rPr>
        <w:t>paring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8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price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goods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eral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online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3"/>
        </w:rPr>
        <w:t>shopping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8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malls.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7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2"/>
        </w:rPr>
        <w:t>database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0"/>
        </w:rPr>
        <w:t>compatible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almost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1"/>
        </w:rPr>
        <w:t>formats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1"/>
        </w:rPr>
        <w:t>goods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6"/>
        </w:rPr>
        <w:t>aĴributes.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8"/>
          <w:w w:val="11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It’s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9"/>
        </w:rPr>
        <w:t>cooperati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3"/>
          <w:w w:val="109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1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project,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9"/>
        </w:rPr>
        <w:t>responsible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4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9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eb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0"/>
        </w:rPr>
        <w:t>cra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3"/>
          <w:w w:val="11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0"/>
        </w:rPr>
        <w:t>ler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8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part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eb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pages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system.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0"/>
        </w:rPr>
        <w:t>Heritrix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1"/>
        </w:rPr>
        <w:t>framework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realize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eb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1"/>
        </w:rPr>
        <w:t>cra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3"/>
          <w:w w:val="111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8"/>
        </w:rPr>
        <w:t>ler.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310" w:right="-71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4"/>
        </w:rPr>
        <w:t>independent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4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3"/>
          <w:w w:val="114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1"/>
        </w:rPr>
        <w:t>elopement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307" w:lineRule="exact"/>
        <w:ind w:left="109" w:right="4189"/>
        <w:jc w:val="both"/>
        <w:rPr>
          <w:rFonts w:ascii="Palatino Linotype" w:hAnsi="Palatino Linotype" w:cs="Palatino Linotype" w:eastAsia="Palatino Linotype"/>
          <w:sz w:val="24"/>
          <w:szCs w:val="24"/>
        </w:rPr>
      </w:pPr>
      <w:rPr/>
      <w:r>
        <w:rPr>
          <w:rFonts w:ascii="Palatino Linotype" w:hAnsi="Palatino Linotype" w:cs="Palatino Linotype" w:eastAsia="Palatino Linotype"/>
          <w:sz w:val="24"/>
          <w:szCs w:val="24"/>
          <w:color w:val="2B2B2B"/>
          <w:spacing w:val="0"/>
          <w:w w:val="100"/>
          <w:i/>
          <w:position w:val="1"/>
        </w:rPr>
        <w:t>Dessert</w:t>
      </w:r>
      <w:r>
        <w:rPr>
          <w:rFonts w:ascii="Palatino Linotype" w:hAnsi="Palatino Linotype" w:cs="Palatino Linotype" w:eastAsia="Palatino Linotype"/>
          <w:sz w:val="24"/>
          <w:szCs w:val="24"/>
          <w:color w:val="2B2B2B"/>
          <w:spacing w:val="-7"/>
          <w:w w:val="100"/>
          <w:i/>
          <w:position w:val="1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  <w:color w:val="2B2B2B"/>
          <w:spacing w:val="0"/>
          <w:w w:val="100"/>
          <w:i/>
          <w:position w:val="1"/>
        </w:rPr>
        <w:t>House</w:t>
      </w:r>
      <w:r>
        <w:rPr>
          <w:rFonts w:ascii="Palatino Linotype" w:hAnsi="Palatino Linotype" w:cs="Palatino Linotype" w:eastAsia="Palatino Linotype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80" w:after="0" w:line="249" w:lineRule="auto"/>
        <w:ind w:left="109" w:right="-3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practice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project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J2EE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couse,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2"/>
        </w:rPr>
        <w:t>spring,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2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struts2,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9"/>
        </w:rPr>
        <w:t>hiber-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nate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2"/>
        </w:rPr>
        <w:t>bootstrap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2"/>
        </w:rPr>
        <w:t>implement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small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online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1"/>
        </w:rPr>
        <w:t>dessert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1"/>
        </w:rPr>
        <w:t>house.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9" w:right="3580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35.43pt;margin-top:18.65032pt;width:281.39pt;height:.1pt;mso-position-horizontal-relative:page;mso-position-vertical-relative:paragraph;z-index:-120" coordorigin="709,373" coordsize="5628,2">
            <v:shape style="position:absolute;left:709;top:373;width:5628;height:2" coordorigin="709,373" coordsize="5628,0" path="m709,373l6336,373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color w:val="6F1112"/>
          <w:spacing w:val="0"/>
          <w:w w:val="100"/>
        </w:rPr>
        <w:t>Oѡѕђџ</w:t>
      </w:r>
      <w:r>
        <w:rPr>
          <w:rFonts w:ascii="Times New Roman" w:hAnsi="Times New Roman" w:cs="Times New Roman" w:eastAsia="Times New Roman"/>
          <w:sz w:val="28"/>
          <w:szCs w:val="28"/>
          <w:color w:val="6F111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6F1112"/>
          <w:spacing w:val="0"/>
          <w:w w:val="87"/>
        </w:rPr>
        <w:t>PџќїђѐѡѠ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162" w:lineRule="auto"/>
        <w:ind w:left="2096" w:right="-68" w:firstLine="-1583"/>
        <w:jc w:val="left"/>
        <w:tabs>
          <w:tab w:pos="20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Library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4"/>
        </w:rPr>
        <w:t>Independent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2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project.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practice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8"/>
        </w:rPr>
        <w:t>project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ja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9"/>
        </w:rPr>
        <w:t>course</w:t>
      </w:r>
      <w:r>
        <w:rPr>
          <w:rFonts w:ascii="Adobe 仿宋 Std R" w:hAnsi="Adobe 仿宋 Std R" w:cs="Adobe 仿宋 Std R" w:eastAsia="Adobe 仿宋 Std R"/>
          <w:sz w:val="20"/>
          <w:szCs w:val="20"/>
          <w:color w:val="2B2B2B"/>
          <w:spacing w:val="-46"/>
          <w:w w:val="109"/>
        </w:rPr>
        <w:t>，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9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12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ja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GUI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7"/>
        </w:rPr>
        <w:t>socket,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6" w:after="0" w:line="240" w:lineRule="auto"/>
        <w:ind w:left="2096" w:right="85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1"/>
        </w:rPr>
        <w:t>implementing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library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9"/>
        </w:rPr>
        <w:t>system.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3" w:lineRule="exact"/>
        <w:ind w:left="932" w:right="-70"/>
        <w:jc w:val="left"/>
        <w:tabs>
          <w:tab w:pos="2080" w:val="left"/>
          <w:tab w:pos="42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iPinGeCi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4"/>
        </w:rPr>
        <w:t>Independent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50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project.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It’s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2"/>
        </w:rPr>
        <w:t>personal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9" w:lineRule="auto"/>
        <w:ind w:left="2096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project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0"/>
        </w:rPr>
        <w:t>interest,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0"/>
        </w:rPr>
        <w:t>implementing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1"/>
        </w:rPr>
        <w:t>plat-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form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2"/>
        </w:rPr>
        <w:t>sharing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2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lyrics.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4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3"/>
          <w:w w:val="114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2"/>
        </w:rPr>
        <w:t>eloped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PHP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3"/>
        </w:rPr>
        <w:t>MySQL.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15" w:lineRule="exact"/>
        <w:ind w:left="228" w:right="-70"/>
        <w:jc w:val="left"/>
        <w:tabs>
          <w:tab w:pos="20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UML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White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Board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0"/>
        </w:rPr>
        <w:t>Cooperati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3"/>
          <w:w w:val="11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project.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It’s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white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3"/>
        </w:rPr>
        <w:t>board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9" w:lineRule="auto"/>
        <w:ind w:left="2096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3"/>
        </w:rPr>
        <w:t>programers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work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3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place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2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3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UML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0"/>
        </w:rPr>
        <w:t>together.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51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project,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0"/>
        </w:rPr>
        <w:t>responsible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8"/>
        </w:rPr>
        <w:t>im-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2"/>
        </w:rPr>
        <w:t>plement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UML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0"/>
        </w:rPr>
        <w:t>elements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ja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5"/>
        </w:rPr>
        <w:t>GUI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0"/>
        </w:rPr>
        <w:t>kno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3"/>
          <w:w w:val="11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0"/>
        </w:rPr>
        <w:t>ledge.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6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simplify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4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3"/>
          <w:w w:val="114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8"/>
        </w:rPr>
        <w:t>elope-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ment,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many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2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2"/>
        </w:rPr>
        <w:t>paĴerns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2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2"/>
        </w:rPr>
        <w:t>like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1"/>
        </w:rPr>
        <w:t>command,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1"/>
        </w:rPr>
        <w:t>abstract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factory,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8"/>
        </w:rPr>
        <w:t>builder,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1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8"/>
        </w:rPr>
        <w:t>etc.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15" w:lineRule="exact"/>
        <w:ind w:left="709" w:right="-70"/>
        <w:jc w:val="left"/>
        <w:tabs>
          <w:tab w:pos="20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Train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Tickets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4"/>
        </w:rPr>
        <w:t>Independent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2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project.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practice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8"/>
        </w:rPr>
        <w:t>project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9" w:lineRule="auto"/>
        <w:ind w:left="2096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linux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course.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1"/>
        </w:rPr>
        <w:t>Supplying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9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Train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8"/>
        </w:rPr>
        <w:t>tickets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2"/>
        </w:rPr>
        <w:t>purchase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22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sockets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MySQL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2"/>
        </w:rPr>
        <w:t>kno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3"/>
          <w:w w:val="112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1"/>
        </w:rPr>
        <w:t>l-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0"/>
        </w:rPr>
        <w:t>edge.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9" w:lineRule="auto"/>
        <w:ind w:left="601" w:right="557" w:firstLine="-410"/>
        <w:jc w:val="left"/>
        <w:tabs>
          <w:tab w:pos="6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7"/>
          <w:szCs w:val="17"/>
          <w:color w:val="2B2B2B"/>
          <w:w w:val="374"/>
          <w:position w:val="-8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color w:val="2B2B2B"/>
          <w:w w:val="100"/>
          <w:position w:val="-8"/>
        </w:rPr>
        <w:tab/>
      </w:r>
      <w:r>
        <w:rPr>
          <w:rFonts w:ascii="Times New Roman" w:hAnsi="Times New Roman" w:cs="Times New Roman" w:eastAsia="Times New Roman"/>
          <w:sz w:val="17"/>
          <w:szCs w:val="17"/>
          <w:color w:val="2B2B2B"/>
          <w:w w:val="100"/>
          <w:position w:val="-8"/>
        </w:rPr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  <w:position w:val="0"/>
        </w:rPr>
        <w:t>No.22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3"/>
          <w:position w:val="0"/>
        </w:rPr>
        <w:t>Hankou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9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  <w:position w:val="0"/>
        </w:rPr>
        <w:t>Street,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  <w:position w:val="0"/>
        </w:rPr>
        <w:t>Gulou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  <w:position w:val="0"/>
        </w:rPr>
        <w:t>District,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1"/>
          <w:position w:val="0"/>
        </w:rPr>
        <w:t>Nan-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5"/>
          <w:position w:val="0"/>
        </w:rPr>
        <w:t>jing,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  <w:position w:val="0"/>
        </w:rPr>
        <w:t>Jiangsu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9"/>
          <w:position w:val="0"/>
        </w:rPr>
        <w:t>Province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349.290009pt;margin-top:18.650322pt;width:227.28pt;height:.1pt;mso-position-horizontal-relative:page;mso-position-vertical-relative:paragraph;z-index:-118" coordorigin="6986,373" coordsize="4546,2">
            <v:shape style="position:absolute;left:6986;top:373;width:4546;height:2" coordorigin="6986,373" coordsize="4546,0" path="m6986,373l11531,373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color w:val="6F1112"/>
          <w:spacing w:val="0"/>
          <w:w w:val="74"/>
        </w:rPr>
        <w:t>SјіљљѠ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70" w:right="-20"/>
        <w:jc w:val="left"/>
        <w:tabs>
          <w:tab w:pos="1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0"/>
        </w:rPr>
        <w:t>Languages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Ja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a,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PHP,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C,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95"/>
        </w:rPr>
        <w:t>C++,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3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5"/>
        </w:rPr>
        <w:t>ja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5"/>
          <w:w w:val="105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1"/>
        </w:rPr>
        <w:t>ascript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auto"/>
        <w:ind w:left="1468" w:right="77" w:firstLine="-721"/>
        <w:jc w:val="left"/>
        <w:tabs>
          <w:tab w:pos="1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Tools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Eclipse,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IntelliJ,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en,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isual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9"/>
        </w:rPr>
        <w:t>Studio,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9"/>
        </w:rPr>
        <w:t>PHPStorm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9" w:lineRule="auto"/>
        <w:ind w:left="1468" w:right="50" w:firstLine="-1349"/>
        <w:jc w:val="left"/>
        <w:tabs>
          <w:tab w:pos="1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0"/>
        </w:rPr>
        <w:t>Frameworks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Spring,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Struts2,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1"/>
        </w:rPr>
        <w:t>SpeedPHP,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24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1"/>
        </w:rPr>
        <w:t>Hibernate,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0"/>
        </w:rPr>
        <w:t>Heritrix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9"/>
        </w:rPr>
        <w:t>jQuery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349.290009pt;margin-top:18.650307pt;width:227.28pt;height:.1pt;mso-position-horizontal-relative:page;mso-position-vertical-relative:paragraph;z-index:-117" coordorigin="6986,373" coordsize="4546,2">
            <v:shape style="position:absolute;left:6986;top:373;width:4546;height:2" coordorigin="6986,373" coordsize="4546,0" path="m6986,373l11531,373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color w:val="6F1112"/>
          <w:spacing w:val="0"/>
          <w:w w:val="80"/>
        </w:rPr>
        <w:t>AѤюџёѠ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ind w:left="757" w:right="302" w:firstLine="-638"/>
        <w:jc w:val="left"/>
        <w:tabs>
          <w:tab w:pos="740" w:val="left"/>
        </w:tabs>
        <w:rPr>
          <w:rFonts w:ascii="Palatino Linotype" w:hAnsi="Palatino Linotype" w:cs="Palatino Linotype" w:eastAsia="Palatino Linotype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2011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0"/>
          <w:w w:val="100"/>
          <w:b/>
          <w:bCs/>
        </w:rPr>
        <w:t>Third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-5"/>
          <w:w w:val="100"/>
          <w:b/>
          <w:bCs/>
        </w:rPr>
        <w:t> 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0"/>
          <w:w w:val="100"/>
          <w:b/>
          <w:bCs/>
        </w:rPr>
        <w:t>Prize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-5"/>
          <w:w w:val="100"/>
          <w:b/>
          <w:bCs/>
        </w:rPr>
        <w:t> 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0"/>
          <w:w w:val="100"/>
          <w:b/>
          <w:bCs/>
        </w:rPr>
        <w:t>of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-2"/>
          <w:w w:val="100"/>
          <w:b/>
          <w:bCs/>
        </w:rPr>
        <w:t> 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0"/>
          <w:w w:val="100"/>
          <w:b/>
          <w:bCs/>
        </w:rPr>
        <w:t>The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-4"/>
          <w:w w:val="100"/>
          <w:b/>
          <w:bCs/>
        </w:rPr>
        <w:t> 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0"/>
          <w:w w:val="100"/>
          <w:b/>
          <w:bCs/>
        </w:rPr>
        <w:t>Ninth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-5"/>
          <w:w w:val="100"/>
          <w:b/>
          <w:bCs/>
        </w:rPr>
        <w:t> 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0"/>
          <w:w w:val="100"/>
          <w:b/>
          <w:bCs/>
        </w:rPr>
        <w:t>Soft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-5"/>
          <w:w w:val="100"/>
          <w:b/>
          <w:bCs/>
        </w:rPr>
        <w:t>w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0"/>
          <w:w w:val="100"/>
          <w:b/>
          <w:bCs/>
        </w:rPr>
        <w:t>are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-8"/>
          <w:w w:val="100"/>
          <w:b/>
          <w:bCs/>
        </w:rPr>
        <w:t> 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0"/>
          <w:w w:val="100"/>
          <w:b/>
          <w:bCs/>
        </w:rPr>
        <w:t>Design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0"/>
          <w:w w:val="100"/>
          <w:b/>
          <w:bCs/>
        </w:rPr>
        <w:t> 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0"/>
          <w:w w:val="100"/>
          <w:b/>
          <w:bCs/>
        </w:rPr>
        <w:t>Competition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-12"/>
          <w:w w:val="100"/>
          <w:b/>
          <w:bCs/>
        </w:rPr>
        <w:t> 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0"/>
          <w:w w:val="100"/>
          <w:b/>
          <w:bCs/>
        </w:rPr>
        <w:t>of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-2"/>
          <w:w w:val="100"/>
          <w:b/>
          <w:bCs/>
        </w:rPr>
        <w:t> 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0"/>
          <w:w w:val="100"/>
          <w:b/>
          <w:bCs/>
        </w:rPr>
        <w:t>Soft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-5"/>
          <w:w w:val="100"/>
          <w:b/>
          <w:bCs/>
        </w:rPr>
        <w:t>w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0"/>
          <w:w w:val="100"/>
          <w:b/>
          <w:bCs/>
        </w:rPr>
        <w:t>are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-8"/>
          <w:w w:val="100"/>
          <w:b/>
          <w:bCs/>
        </w:rPr>
        <w:t> 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0"/>
          <w:w w:val="99"/>
          <w:b/>
          <w:bCs/>
        </w:rPr>
        <w:t>Institute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0"/>
          <w:w w:val="99"/>
          <w:b/>
          <w:bCs/>
        </w:rPr>
        <w:t> 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0"/>
          <w:w w:val="99"/>
          <w:i/>
        </w:rPr>
        <w:t>FollowMe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0"/>
          <w:w w:val="100"/>
          <w:i/>
        </w:rPr>
        <w:t> 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0"/>
          <w:w w:val="100"/>
          <w:i/>
        </w:rPr>
        <w:t>Mobile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-6"/>
          <w:w w:val="100"/>
          <w:i/>
        </w:rPr>
        <w:t> 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0"/>
          <w:w w:val="100"/>
          <w:i/>
        </w:rPr>
        <w:t>Navigation</w:t>
      </w:r>
      <w:r>
        <w:rPr>
          <w:rFonts w:ascii="Palatino Linotype" w:hAnsi="Palatino Linotype" w:cs="Palatino Linotype" w:eastAsia="Palatino Linotype"/>
          <w:sz w:val="20"/>
          <w:szCs w:val="20"/>
          <w:color w:val="000000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exact"/>
        <w:ind w:left="757" w:right="662" w:firstLine="-638"/>
        <w:jc w:val="left"/>
        <w:tabs>
          <w:tab w:pos="740" w:val="left"/>
        </w:tabs>
        <w:rPr>
          <w:rFonts w:ascii="Palatino Linotype" w:hAnsi="Palatino Linotype" w:cs="Palatino Linotype" w:eastAsia="Palatino Linotype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2012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0"/>
          <w:w w:val="100"/>
          <w:b/>
          <w:bCs/>
        </w:rPr>
        <w:t>Recognition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-11"/>
          <w:w w:val="100"/>
          <w:b/>
          <w:bCs/>
        </w:rPr>
        <w:t> 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0"/>
          <w:w w:val="100"/>
          <w:b/>
          <w:bCs/>
        </w:rPr>
        <w:t>A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-5"/>
          <w:w w:val="100"/>
          <w:b/>
          <w:bCs/>
        </w:rPr>
        <w:t>w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0"/>
          <w:w w:val="100"/>
          <w:b/>
          <w:bCs/>
        </w:rPr>
        <w:t>ard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-6"/>
          <w:w w:val="100"/>
          <w:b/>
          <w:bCs/>
        </w:rPr>
        <w:t> 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0"/>
          <w:w w:val="100"/>
          <w:b/>
          <w:bCs/>
        </w:rPr>
        <w:t>of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-2"/>
          <w:w w:val="100"/>
          <w:b/>
          <w:bCs/>
        </w:rPr>
        <w:t> 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0"/>
          <w:w w:val="100"/>
          <w:b/>
          <w:bCs/>
        </w:rPr>
        <w:t>The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-4"/>
          <w:w w:val="100"/>
          <w:b/>
          <w:bCs/>
        </w:rPr>
        <w:t> 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0"/>
          <w:w w:val="100"/>
          <w:b/>
          <w:bCs/>
        </w:rPr>
        <w:t>First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-4"/>
          <w:w w:val="100"/>
          <w:b/>
          <w:bCs/>
        </w:rPr>
        <w:t> 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0"/>
          <w:w w:val="100"/>
          <w:b/>
          <w:bCs/>
        </w:rPr>
        <w:t>China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0"/>
          <w:w w:val="100"/>
          <w:b/>
          <w:bCs/>
        </w:rPr>
        <w:t> 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0"/>
          <w:w w:val="100"/>
          <w:b/>
          <w:bCs/>
        </w:rPr>
        <w:t>Soft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-5"/>
          <w:w w:val="100"/>
          <w:b/>
          <w:bCs/>
        </w:rPr>
        <w:t>w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0"/>
          <w:w w:val="100"/>
          <w:b/>
          <w:bCs/>
        </w:rPr>
        <w:t>are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-8"/>
          <w:w w:val="100"/>
          <w:b/>
          <w:bCs/>
        </w:rPr>
        <w:t> 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0"/>
          <w:w w:val="100"/>
          <w:b/>
          <w:bCs/>
        </w:rPr>
        <w:t>Cup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-4"/>
          <w:w w:val="100"/>
          <w:b/>
          <w:bCs/>
        </w:rPr>
        <w:t> 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0"/>
          <w:w w:val="100"/>
          <w:b/>
          <w:bCs/>
        </w:rPr>
        <w:t>Competition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0"/>
          <w:w w:val="100"/>
          <w:b/>
          <w:bCs/>
        </w:rPr>
        <w:t> 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-14"/>
          <w:w w:val="100"/>
          <w:i/>
        </w:rPr>
        <w:t>W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0"/>
          <w:w w:val="100"/>
          <w:i/>
        </w:rPr>
        <w:t>angXingRen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-12"/>
          <w:w w:val="100"/>
          <w:i/>
        </w:rPr>
        <w:t> 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0"/>
          <w:w w:val="100"/>
          <w:i/>
        </w:rPr>
        <w:t>Shoping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-7"/>
          <w:w w:val="100"/>
          <w:i/>
        </w:rPr>
        <w:t> 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0"/>
          <w:w w:val="100"/>
          <w:i/>
        </w:rPr>
        <w:t>Search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-5"/>
          <w:w w:val="100"/>
          <w:i/>
        </w:rPr>
        <w:t> </w:t>
      </w:r>
      <w:r>
        <w:rPr>
          <w:rFonts w:ascii="Palatino Linotype" w:hAnsi="Palatino Linotype" w:cs="Palatino Linotype" w:eastAsia="Palatino Linotype"/>
          <w:sz w:val="20"/>
          <w:szCs w:val="20"/>
          <w:color w:val="2B2B2B"/>
          <w:spacing w:val="0"/>
          <w:w w:val="100"/>
          <w:i/>
        </w:rPr>
        <w:t>Engine</w:t>
      </w:r>
      <w:r>
        <w:rPr>
          <w:rFonts w:ascii="Palatino Linotype" w:hAnsi="Palatino Linotype" w:cs="Palatino Linotype" w:eastAsia="Palatino Linotype"/>
          <w:sz w:val="20"/>
          <w:szCs w:val="20"/>
          <w:color w:val="000000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349.290009pt;margin-top:18.650307pt;width:227.28pt;height:.1pt;mso-position-horizontal-relative:page;mso-position-vertical-relative:paragraph;z-index:-116" coordorigin="6986,373" coordsize="4546,2">
            <v:shape style="position:absolute;left:6986;top:373;width:4546;height:2" coordorigin="6986,373" coordsize="4546,0" path="m6986,373l11531,373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color w:val="6F1112"/>
          <w:spacing w:val="0"/>
          <w:w w:val="100"/>
        </w:rPr>
        <w:t>Aѐюёђњіѐ</w:t>
      </w:r>
      <w:r>
        <w:rPr>
          <w:rFonts w:ascii="Times New Roman" w:hAnsi="Times New Roman" w:cs="Times New Roman" w:eastAsia="Times New Roman"/>
          <w:sz w:val="28"/>
          <w:szCs w:val="28"/>
          <w:color w:val="6F11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6F111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6F1112"/>
          <w:spacing w:val="0"/>
          <w:w w:val="104"/>
        </w:rPr>
        <w:t>Pђџѓќџњюћѐђ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78" w:right="3584"/>
        <w:jc w:val="center"/>
        <w:tabs>
          <w:tab w:pos="10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13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99"/>
        </w:rPr>
        <w:t>4.2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1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EћєљіѠѕ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1"/>
        </w:rPr>
        <w:t>CET-6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349.290009pt;margin-top:18.650314pt;width:227.28pt;height:.1pt;mso-position-horizontal-relative:page;mso-position-vertical-relative:paragraph;z-index:-115" coordorigin="6986,373" coordsize="4546,2">
            <v:shape style="position:absolute;left:6986;top:373;width:4546;height:2" coordorigin="6986,373" coordsize="4546,0" path="m6986,373l11531,373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color w:val="6F1112"/>
          <w:spacing w:val="0"/>
          <w:w w:val="100"/>
        </w:rPr>
        <w:t>LіћјѠ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24" w:right="-20"/>
        <w:jc w:val="left"/>
        <w:tabs>
          <w:tab w:pos="1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12"/>
        </w:rPr>
        <w:t>github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51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</w:r>
      <w:hyperlink r:id="rId6">
        <w:r>
          <w:rPr>
            <w:rFonts w:ascii="Times New Roman" w:hAnsi="Times New Roman" w:cs="Times New Roman" w:eastAsia="Times New Roman"/>
            <w:sz w:val="20"/>
            <w:szCs w:val="20"/>
            <w:color w:val="506166"/>
            <w:spacing w:val="0"/>
            <w:w w:val="112"/>
          </w:rPr>
          <w:t>hĴps://github.com/hqtc123</w:t>
        </w:r>
        <w:r>
          <w:rPr>
            <w:rFonts w:ascii="Times New Roman" w:hAnsi="Times New Roman" w:cs="Times New Roman" w:eastAsia="Times New Roman"/>
            <w:sz w:val="20"/>
            <w:szCs w:val="20"/>
            <w:color w:val="000000"/>
            <w:spacing w:val="0"/>
            <w:w w:val="100"/>
          </w:rPr>
        </w:r>
      </w:hyperlink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1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YI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PIN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>CI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-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B2B2B"/>
          <w:spacing w:val="0"/>
          <w:w w:val="100"/>
        </w:rPr>
      </w:r>
      <w:hyperlink r:id="rId7">
        <w:r>
          <w:rPr>
            <w:rFonts w:ascii="Times New Roman" w:hAnsi="Times New Roman" w:cs="Times New Roman" w:eastAsia="Times New Roman"/>
            <w:sz w:val="20"/>
            <w:szCs w:val="20"/>
            <w:color w:val="506166"/>
            <w:spacing w:val="0"/>
            <w:w w:val="113"/>
          </w:rPr>
          <w:t>hĴp://ypgc.sinaapp.com/</w:t>
        </w:r>
        <w:r>
          <w:rPr>
            <w:rFonts w:ascii="Times New Roman" w:hAnsi="Times New Roman" w:cs="Times New Roman" w:eastAsia="Times New Roman"/>
            <w:sz w:val="20"/>
            <w:szCs w:val="20"/>
            <w:color w:val="000000"/>
            <w:spacing w:val="0"/>
            <w:w w:val="100"/>
          </w:rPr>
        </w:r>
      </w:hyperlink>
    </w:p>
    <w:sectPr>
      <w:type w:val="continuous"/>
      <w:pgSz w:w="12240" w:h="15840"/>
      <w:pgMar w:top="700" w:bottom="280" w:left="600" w:right="300"/>
      <w:cols w:num="2" w:equalWidth="0">
        <w:col w:w="5755" w:space="630"/>
        <w:col w:w="495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dobe 仿宋 Std R">
    <w:altName w:val="Adobe 仿宋 Std R"/>
    <w:charset w:val="128"/>
    <w:family w:val="roman"/>
    <w:pitch w:val="variable"/>
  </w:font>
  <w:font w:name="Palatino Linotype">
    <w:altName w:val="Palatino Linotype"/>
    <w:charset w:val="0"/>
    <w:family w:val="roman"/>
    <w:pitch w:val="variable"/>
  </w:font>
  <w:font w:name="Adobe 明體 Std L">
    <w:altName w:val="Adobe 明體 Std L"/>
    <w:charset w:val="128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qingnju@foxmail.com" TargetMode="External"/><Relationship Id="rId6" Type="http://schemas.openxmlformats.org/officeDocument/2006/relationships/hyperlink" Target="https://github.com/hqtc123" TargetMode="External"/><Relationship Id="rId7" Type="http://schemas.openxmlformats.org/officeDocument/2006/relationships/hyperlink" Target="http://ypgc.sinaapp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2013-04-12T09:26:54Z</dcterms:created>
  <dcterms:modified xsi:type="dcterms:W3CDTF">2013-04-12T09:26:54Z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2013-04-08T00:00:00Z</vt:filetime>
  </property>
  <property fmtid="{D5CDD505-2E9C-101B-9397-08002B2CF9AE}" pid="3" name="LastSaved">
    <vt:filetime>2013-04-12T00:00:00Z</vt:filetime>
  </property>
</Properties>
</file>